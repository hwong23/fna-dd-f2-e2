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STEF@a4cbd62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1.a4cbd62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1.a4cbd62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1.a4cbd62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918dfde5-ba4d-4fab-af99-74a76c85914b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1.a4cbd62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a3984b88-edfb-444e-93e9-c7cfdba1e720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a4cbd622d5160b61dd26fa7bd290fb9dc63afcf7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a4cbd622d5160b61dd26fa7bd290fb9dc63afcf7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2023-06-28T12:40:22Z</dcterms:created>
  <dcterms:modified xsi:type="dcterms:W3CDTF">2023-06-28T12:40:22Z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