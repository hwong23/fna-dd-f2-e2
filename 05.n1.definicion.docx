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Riesgo Técnico de Arquitectura del FNA</w:t>
            </w:r>
          </w:p>
        </w:tc>
      </w:tr>
      <w:tr>
        <w:tc>
          <w:tcPr/>
          <w:p>
            <w:pPr>
              <w:pStyle w:val="Compact"/>
              <w:jc w:val="left"/>
            </w:pPr>
            <w:r>
              <w:t xml:space="preserve">Palabras clave</w:t>
            </w:r>
          </w:p>
        </w:tc>
        <w:tc>
          <w:tcPr/>
          <w:p>
            <w:pPr>
              <w:pStyle w:val="Compact"/>
              <w:jc w:val="left"/>
            </w:pPr>
            <w:r>
              <w:t xml:space="preserve">SOA, Contexto, Áreas, Procesos, Objetivo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1.b197a7b</w:t>
            </w:r>
            <w:r>
              <w:t xml:space="preserve"> </w:t>
            </w:r>
            <w:r>
              <w:t xml:space="preserve">del 03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Xc5c97f7920903615d2dd37bbe42739d0f6313a3"/>
    <w:p>
      <w:pPr>
        <w:pStyle w:val="Ttulo2"/>
      </w:pPr>
      <w:r>
        <w:t xml:space="preserve">Definición de Riesgo Técnico de Arquitectura del FNA</w:t>
      </w:r>
    </w:p>
    <w:p>
      <w:pPr>
        <w:pStyle w:val="FirstParagraph"/>
      </w:pPr>
      <w:r>
        <w:t xml:space="preserve">Es importante adoptar una definición de lo que es el riesgo técnico en el contexto de este proyecto. La definición ayudará en el logro de los objetos de este proyecto, identificar y realizar las estructuras de información y los diseños que los mitiguen.</w:t>
      </w:r>
    </w:p>
    <w:p>
      <w:pPr>
        <w:pStyle w:val="Textoindependiente"/>
      </w:pPr>
      <w:r>
        <w:t xml:space="preserve">Para la definición de riesgo técnico de las arquitecturas del FNA, en el contexto de este proyecto, utilizaremos un ejemplo de un caso existente en el FNA.</w:t>
      </w:r>
    </w:p>
    <w:p>
      <w:pPr>
        <w:pStyle w:val="SourceCode"/>
      </w:pPr>
      <w:r>
        <w:rPr>
          <w:rStyle w:val="VerbatimChar"/>
        </w:rPr>
        <w:t xml:space="preserve">De las problemáticas encontradas en la Fase 1 del presente diagnóstico, nos referimos explícitamente a las que incrementan la complejidad de las soluciones SOA y soluciones de software del FNA, _como el manejo de dependencias de los servicios SOA del Fondo_. Es conocido y demostrado que solo esta condición es parte de la causa de los sobreesfuerzos que se dan en la evolución de dichas soluciones, y de las dificultades que se encuentran en los análisis de impacto de estos cambios (E-Service, Fase I, 2022).</w:t>
      </w:r>
    </w:p>
    <w:p>
      <w:pPr>
        <w:pStyle w:val="FirstParagraph"/>
      </w:pPr>
      <w:r>
        <w:t xml:space="preserve">Por otro lado, miremos aproximacines y definiciones de riesgo técnico generalmente aceptadas, como la enunciada por la ISO 31000:2009, o la del Enterprise Risk Management que citamos a contuación</w:t>
      </w:r>
    </w:p>
    <w:p>
      <w:pPr>
        <w:pStyle w:val="SourceCode"/>
      </w:pPr>
      <w:r>
        <w:rPr>
          <w:rStyle w:val="VerbatimChar"/>
        </w:rPr>
        <w:t xml:space="preserve">Partimos de la diferenciación del concepto de riesgo de la empresa y del profesional de la gestión de riesgos (ERM, o Enterprise Risk Management). Para el profesional de la gestión, riesgo es el "efecto que la incertidumbre tiene sobre la consecusión de los objetivos de negocio". En otras palabras, es una amenaza y es negativo.</w:t>
      </w:r>
    </w:p>
    <w:p>
      <w:pPr>
        <w:pStyle w:val="FirstParagraph"/>
      </w:pPr>
      <w:r>
        <w:t xml:space="preserve">O, esta otra, del Open Group</w:t>
      </w:r>
    </w:p>
    <w:p>
      <w:pPr>
        <w:pStyle w:val="SourceCode"/>
      </w:pPr>
      <w:r>
        <w:rPr>
          <w:rStyle w:val="VerbatimChar"/>
        </w:rPr>
        <w:t xml:space="preserve">Manejo de riesgo técnico en el estándar de TOGAF que se enfoca principalmente en los riesgos presentados en los proyectos de arquitectura (Open Group, Risk Management).</w:t>
      </w:r>
    </w:p>
    <w:p>
      <w:pPr>
        <w:pStyle w:val="FirstParagraph"/>
      </w:pPr>
      <w:r>
        <w:t xml:space="preserve">Vemos que para esta organización especializada el riesgo técnico de arquitectura es aquel que tiene que ver con los proyetos de arquitectura, diferente de otros enunciados, como el de la ERM (Enterprise Risk Management), que es más amplia y que se extiende hasta negocio, sistemas de información, privacidad, normatividad, cambio, ente otras.</w:t>
      </w:r>
    </w:p>
    <w:p>
      <w:pPr>
        <w:pStyle w:val="Textoindependiente"/>
      </w:pPr>
      <w:r>
        <w:t xml:space="preserve">En este proyecto, y en el mismo sentido de la definición de riesgo técnico de ambas definicones (ERM y Open Group), por su relación con las arquitecturas del FNA, acogemos parte de esta definición y la acotamos necesariamente al tratar únicamente sobre los</w:t>
      </w:r>
      <w:r>
        <w:t xml:space="preserve"> </w:t>
      </w:r>
      <w:r>
        <w:rPr>
          <w:iCs/>
          <w:i/>
        </w:rPr>
        <w:t xml:space="preserve">riesgos tecnológicos que amenazan (afectan) a las arquitecturas SOA y a la consecusión de objetivos de la Oficina de Arquitectura del FNA</w:t>
      </w:r>
      <w:r>
        <w:t xml:space="preserve">.</w:t>
      </w:r>
    </w:p>
    <w:p>
      <w:pPr>
        <w:pStyle w:val="SourceCode"/>
      </w:pPr>
      <w:r>
        <w:rPr>
          <w:rStyle w:val="VerbatimChar"/>
        </w:rPr>
        <w:t xml:space="preserve">Por tanto, en este proyecto definimos, y trataremos sobre, el riesgo técnico como aquellos que afectan a los objetivos de la Oficina de Arquitectura, a la tecnología, al software y a los servicios SOA del FNA, que se identifiquen dentro del ejercicio del flujo de trabajo de dicha oficina y en los proyectos de arquitctura que sus involucrados ejecuten.</w:t>
      </w:r>
    </w:p>
    <w:p>
      <w:pPr>
        <w:pStyle w:val="FirstParagraph"/>
      </w:pPr>
      <w:r>
        <w:t xml:space="preserve">Desde aquí consideramos el concepto de riesgo técnico de arquitectura FNA que se dan por las decisiones de diseño, selección y migración de tecnología, transición de arquitecturas, alineación funcional, sobrecosto de inversión TI, complejidad de la implementación, entre otros.</w:t>
      </w:r>
      <w:r>
        <w:t xml:space="preserve"> </w:t>
      </w:r>
      <w:r>
        <w:rPr>
          <w:iCs/>
          <w:i/>
        </w:rPr>
        <w:t xml:space="preserve">Es intencional que al hacer foco del tratamiento a estos aspectos de riesgos de las arquitecturas del FNA, la utilidad, calidad y efecticidad del repositorio de arquitectura, y la misma arquitectura del FNA mejorará</w:t>
      </w:r>
      <w:r>
        <w:t xml:space="preserve"> </w:t>
      </w:r>
      <w:r>
        <w:t xml:space="preserve">y su valor será evidente.</w:t>
      </w: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2023-07-03T03:40:45Z</dcterms:created>
  <dcterms:modified xsi:type="dcterms:W3CDTF">2023-07-03T03:40:45Z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