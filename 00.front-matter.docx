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1.9a8d1c7 de 25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2023-06-25T03:25:15Z</dcterms:created>
  <dcterms:modified xsi:type="dcterms:W3CDTF">2023-06-25T03:25:15Z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