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STEF@6ffc974</w:t>
        </w:r>
      </w:hyperlink>
      <w:r>
        <w:t xml:space="preserve"> </w:t>
      </w:r>
      <w:r>
        <w:t xml:space="preserve">del June 30,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1.6ffc974 de 30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1.6ffc974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1.6ffc974</w:t>
      </w:r>
    </w:p>
    <w:p>
      <w:pPr>
        <w:pStyle w:val="FirstParagraph"/>
      </w:pPr>
    </w:p>
    <w:bookmarkEnd w:id="30"/>
    <w:bookmarkStart w:id="39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4ee1df0a-bfb4-44be-a53c-194b9367996b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Modelo operativo del Comité</w:t>
      </w:r>
    </w:p>
    <w:p>
      <w:pPr>
        <w:pStyle w:val="Textoindependiente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1.6ffc974</w:t>
      </w:r>
    </w:p>
    <w:p>
      <w:pPr>
        <w:pStyle w:val="FirstParagraph"/>
      </w:pPr>
    </w:p>
    <w:bookmarkEnd w:id="38"/>
    <w:bookmarkEnd w:id="39"/>
    <w:bookmarkStart w:id="47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0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40"/>
    <w:bookmarkStart w:id="41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Definición, identificación del riesgo técnico del FNA (E-Service, Fase I)</w:t>
      </w:r>
    </w:p>
    <w:p>
      <w:pPr>
        <w:numPr>
          <w:ilvl w:val="0"/>
          <w:numId w:val="1004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4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41"/>
    <w:bookmarkStart w:id="42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5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42"/>
    <w:bookmarkStart w:id="4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6a1f0032-a9fa-4b16-bf72-8be815f1ef40"/>
    <w:p>
      <w:pPr>
        <w:pStyle w:val="CaptionedFigure"/>
      </w:pPr>
      <w:bookmarkStart w:id="45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3" name="Picture"/>
            <a:graphic>
              <a:graphicData uri="http://schemas.openxmlformats.org/drawingml/2006/picture">
                <pic:pic>
                  <pic:nvPicPr>
                    <pic:cNvPr descr="images/pry1gobierno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46"/>
    <w:bookmarkEnd w:id="47"/>
    <w:bookmarkStart w:id="49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Es importante definir lo que es el riesgo técnico en el contexto de este proyecto. Con esto, podemos identificar y realizar propuestas y diseños que los mitiguen.</w:t>
      </w:r>
    </w:p>
    <w:bookmarkStart w:id="48" w:name="Xc5c97f7920903615d2dd37bbe42739d0f6313a3"/>
    <w:p>
      <w:pPr>
        <w:pStyle w:val="Ttulo2"/>
      </w:pPr>
      <w:r>
        <w:t xml:space="preserve">Definición de Riesgo Técnico de Arquitectura del FNA</w:t>
      </w:r>
    </w:p>
    <w:p>
      <w:pPr>
        <w:pStyle w:val="FirstParagraph"/>
      </w:pPr>
      <w:r>
        <w:t xml:space="preserve">Para la definición de riesgo técnico de las arquitecturas del FNA, en el contexto de este proyecto, utilizaremos un ejemplo real.</w:t>
      </w:r>
    </w:p>
    <w:p>
      <w:pPr>
        <w:pStyle w:val="SourceCode"/>
      </w:pPr>
      <w:r>
        <w:rPr>
          <w:rStyle w:val="VerbatimChar"/>
        </w:rPr>
        <w:t xml:space="preserve">De las problemáticas encontradas en la Fase 1 del presente diagnóstico, nos referimos explícitamente a las que incrementan la complejidad de las soluciones SOA y soluciones de software del FNA, _como el manejo de dependencias de los servicios SOA del Fondo_. Es conocido y demostrado que solo esta condición es parte de la causa de los sobreesfuerzos que se dan en la evolución de dichas soluciones, y de las dificultades que se encuentran en los análisis de impacto de estos cambios.[^3]</w:t>
      </w:r>
      <w:r>
        <w:br/>
      </w:r>
      <w:r>
        <w:br/>
      </w:r>
      <w:r>
        <w:rPr>
          <w:rStyle w:val="VerbatimChar"/>
        </w:rPr>
        <w:t xml:space="preserve">[^3]: Fuente: E-Service, Fase I, 2022.</w:t>
      </w:r>
    </w:p>
    <w:bookmarkEnd w:id="48"/>
    <w:bookmarkEnd w:id="49"/>
    <w:bookmarkStart w:id="54" w:name="referencias"/>
    <w:p>
      <w:pPr>
        <w:pStyle w:val="Ttulo1"/>
      </w:pPr>
      <w:r>
        <w:t xml:space="preserve">Referencias</w:t>
      </w:r>
    </w:p>
    <w:bookmarkStart w:id="50" w:name="refs"/>
    <w:p>
      <w:pPr>
        <w:pStyle w:val="Bibliography"/>
      </w:pPr>
      <w:r>
        <w:t xml:space="preserve">E-Service. Situación SOA Actual del FNA. Etapa I. (2022).</w:t>
      </w:r>
    </w:p>
    <w:bookmarkEnd w:id="50"/>
    <w:bookmarkStart w:id="51" w:name="refs"/>
    <w:p>
      <w:pPr>
        <w:pStyle w:val="Bibliography"/>
      </w:pPr>
      <w:r>
        <w:t xml:space="preserve">E-Service. Arquitectura de Referencia del FNA. Etapa II. (2023).</w:t>
      </w:r>
    </w:p>
    <w:bookmarkEnd w:id="51"/>
    <w:bookmarkStart w:id="52" w:name="refs"/>
    <w:p>
      <w:pPr>
        <w:pStyle w:val="Bibliography"/>
      </w:pPr>
      <w:r>
        <w:t xml:space="preserve">E-Service. Hoja de Ruta e Iniciativas. Etapa III. (2023).</w:t>
      </w:r>
    </w:p>
    <w:bookmarkEnd w:id="52"/>
    <w:bookmarkStart w:id="5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53"/>
    <w:bookmarkEnd w:id="5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6ffc974488dfcc5934f120a7d0e7f4fc067cdb95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6ffc974488dfcc5934f120a7d0e7f4fc067cdb95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2023-06-30T12:24:30Z</dcterms:created>
  <dcterms:modified xsi:type="dcterms:W3CDTF">2023-06-30T12:24:30Z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2023-06-30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