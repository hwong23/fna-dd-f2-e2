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PR04. Definición de roles y responsabilidades e instalación del comité y PR05. Procesos de mejoramiento de diseño y vigilancia de riesgos técnicos,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1.4bdf712 del 03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2023-07-03T04:45:23Z</dcterms:created>
  <dcterms:modified xsi:type="dcterms:W3CDTF">2023-07-03T04:45:23Z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