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Modelo operativo del Comité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2023-07-03T15:53:21Z</dcterms:created>
  <dcterms:modified xsi:type="dcterms:W3CDTF">2023-07-03T15:53:21Z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