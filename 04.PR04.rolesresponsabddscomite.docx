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1.41c9cab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Comité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6dccfed-7386-431d-a240-dbc7b2a9157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2023-06-23T15:12:20Z</dcterms:created>
  <dcterms:modified xsi:type="dcterms:W3CDTF">2023-06-23T15:12:20Z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