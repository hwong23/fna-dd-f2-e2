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1.ac807c5</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b70cc516-9c25-47b7-b4f0-b791ea637c68"/>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0c649d39-cfd0-49e5-b23d-a00ec97fd8f7"/>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7ed51dd6-3b25-4fbc-be48-3ec4e2cb9f2e"/>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9b3781cf-1553-4926-aaa2-a2bbc0bd45a3"/>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72fdd33a-9fd3-4570-80a1-b6d048ecbc76"/>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0238c4c8-40a9-4036-8b0a-6fa98bf82b28"/>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2023-07-31T10:35:11Z</dcterms:created>
  <dcterms:modified xsi:type="dcterms:W3CDTF">2023-07-31T10:35:11Z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