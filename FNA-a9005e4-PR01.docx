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STEF@a9005e4</w:t>
        </w:r>
      </w:hyperlink>
      <w:r>
        <w:t xml:space="preserve"> </w:t>
      </w:r>
      <w:r>
        <w:t xml:space="preserve">del June 28,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1.a9005e4 de 28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1.a9005e4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1.a9005e4</w:t>
      </w:r>
    </w:p>
    <w:p>
      <w:pPr>
        <w:pStyle w:val="FirstParagraph"/>
      </w:pPr>
    </w:p>
    <w:bookmarkEnd w:id="30"/>
    <w:bookmarkStart w:id="39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3bd9ac9e-3a6c-4470-b679-2d6442f67dde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Modelo operativo del Comité</w:t>
      </w:r>
    </w:p>
    <w:p>
      <w:pPr>
        <w:pStyle w:val="Textoindependiente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1.a9005e4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c2cbf439-62a8-487d-b6b3-4198a66ddbcb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a9005e420ec9ac60ba286d83bdd9c8f8279ddae2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a9005e420ec9ac60ba286d83bdd9c8f8279ddae2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2023-06-28T19:30:07Z</dcterms:created>
  <dcterms:modified xsi:type="dcterms:W3CDTF">2023-06-28T19:30:07Z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