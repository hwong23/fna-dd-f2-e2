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1.fe6e0f2</w:t>
      </w:r>
    </w:p>
    <w:p>
      <w:pPr>
        <w:pStyle w:val="FirstParagraph"/>
      </w:pPr>
    </w:p>
    <w:bookmarkStart w:id="28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3037089-bae9-4cc5-ae99-c99791bce16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2023-06-28T11:20:05Z</dcterms:created>
  <dcterms:modified xsi:type="dcterms:W3CDTF">2023-06-28T11:20:05Z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